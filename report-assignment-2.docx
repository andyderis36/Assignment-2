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1A3B" w14:textId="77777777" w:rsidR="00D1019E" w:rsidRDefault="00D1019E" w:rsidP="00DD3B27">
      <w:pPr>
        <w:ind w:left="-709" w:right="-761"/>
        <w:rPr>
          <w:rFonts w:ascii="Arial" w:hAnsi="Arial" w:cs="Arial"/>
          <w:b/>
          <w:sz w:val="48"/>
          <w:szCs w:val="48"/>
        </w:rPr>
      </w:pPr>
      <w:r>
        <w:rPr>
          <w:noProof/>
        </w:rPr>
        <w:drawing>
          <wp:inline distT="0" distB="0" distL="0" distR="0" wp14:anchorId="2906A25D" wp14:editId="7E8F86EC">
            <wp:extent cx="6575255" cy="2939415"/>
            <wp:effectExtent l="0" t="0" r="0" b="0"/>
            <wp:docPr id="802450844" name="Picture 1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50844" name="Picture 1" descr="A blue and yellow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25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FBF0" w14:textId="77777777" w:rsidR="00D1019E" w:rsidRDefault="00D1019E" w:rsidP="00DD3B27">
      <w:pPr>
        <w:jc w:val="center"/>
        <w:rPr>
          <w:rFonts w:ascii="Arial" w:hAnsi="Arial" w:cs="Arial"/>
          <w:b/>
          <w:sz w:val="48"/>
          <w:szCs w:val="48"/>
        </w:rPr>
      </w:pPr>
    </w:p>
    <w:p w14:paraId="65CCE9FF" w14:textId="748245FA" w:rsidR="00D1019E" w:rsidRPr="004B7C33" w:rsidRDefault="00DD3B27" w:rsidP="00CE1B67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STIA1113</w:t>
      </w:r>
    </w:p>
    <w:p w14:paraId="0139C43E" w14:textId="4F71038C" w:rsidR="00D1019E" w:rsidRDefault="00DD3B27" w:rsidP="00CE1B67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PROGRAMMING-1</w:t>
      </w:r>
      <w:r w:rsidR="00D1019E">
        <w:rPr>
          <w:rFonts w:ascii="Arial" w:hAnsi="Arial" w:cs="Arial"/>
          <w:b/>
          <w:sz w:val="48"/>
          <w:szCs w:val="48"/>
        </w:rPr>
        <w:t xml:space="preserve"> (</w:t>
      </w:r>
      <w:r>
        <w:rPr>
          <w:rFonts w:ascii="Arial" w:hAnsi="Arial" w:cs="Arial"/>
          <w:b/>
          <w:sz w:val="48"/>
          <w:szCs w:val="48"/>
        </w:rPr>
        <w:t>I</w:t>
      </w:r>
      <w:r w:rsidR="00D1019E">
        <w:rPr>
          <w:rFonts w:ascii="Arial" w:hAnsi="Arial" w:cs="Arial"/>
          <w:b/>
          <w:sz w:val="48"/>
          <w:szCs w:val="48"/>
        </w:rPr>
        <w:t>)</w:t>
      </w:r>
    </w:p>
    <w:p w14:paraId="202A2184" w14:textId="77777777" w:rsidR="00D1019E" w:rsidRDefault="00D1019E" w:rsidP="00CE1B67">
      <w:pPr>
        <w:jc w:val="center"/>
        <w:rPr>
          <w:rFonts w:ascii="Arial" w:hAnsi="Arial" w:cs="Arial"/>
          <w:b/>
          <w:sz w:val="48"/>
          <w:szCs w:val="48"/>
        </w:rPr>
      </w:pPr>
    </w:p>
    <w:p w14:paraId="199CDEA7" w14:textId="0AAA629E" w:rsidR="00DD3B27" w:rsidRDefault="00DD3B27" w:rsidP="00CE1B67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INDIVIDUAL</w:t>
      </w:r>
    </w:p>
    <w:p w14:paraId="0B549821" w14:textId="444210E2" w:rsidR="00D1019E" w:rsidRDefault="00EB4691" w:rsidP="00CE1B67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ASSIGNTMENT</w:t>
      </w:r>
      <w:r w:rsidR="00DD3B27">
        <w:rPr>
          <w:rFonts w:ascii="Arial" w:hAnsi="Arial" w:cs="Arial"/>
          <w:b/>
          <w:sz w:val="48"/>
          <w:szCs w:val="48"/>
        </w:rPr>
        <w:t>-2</w:t>
      </w:r>
    </w:p>
    <w:p w14:paraId="475CDA6E" w14:textId="77777777" w:rsidR="00D1019E" w:rsidRDefault="00D1019E" w:rsidP="00DD3B27">
      <w:pPr>
        <w:rPr>
          <w:rFonts w:ascii="Arial" w:hAnsi="Arial" w:cs="Arial"/>
          <w:b/>
          <w:sz w:val="48"/>
          <w:szCs w:val="48"/>
        </w:rPr>
      </w:pPr>
    </w:p>
    <w:p w14:paraId="50348524" w14:textId="77777777" w:rsidR="00D1019E" w:rsidRDefault="00D1019E" w:rsidP="00DD3B27">
      <w:pPr>
        <w:rPr>
          <w:rFonts w:ascii="Arial" w:hAnsi="Arial" w:cs="Arial"/>
          <w:b/>
          <w:sz w:val="48"/>
          <w:szCs w:val="48"/>
        </w:rPr>
      </w:pPr>
    </w:p>
    <w:p w14:paraId="09E489B4" w14:textId="2E7634B2" w:rsidR="00D1019E" w:rsidRDefault="00D1019E" w:rsidP="00DD3B27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Prepared By</w:t>
      </w:r>
      <w:r>
        <w:rPr>
          <w:rFonts w:ascii="Arial" w:hAnsi="Arial" w:cs="Arial"/>
          <w:b/>
          <w:sz w:val="48"/>
          <w:szCs w:val="48"/>
        </w:rPr>
        <w:tab/>
      </w:r>
      <w:r>
        <w:rPr>
          <w:rFonts w:ascii="Arial" w:hAnsi="Arial" w:cs="Arial"/>
          <w:b/>
          <w:sz w:val="48"/>
          <w:szCs w:val="48"/>
        </w:rPr>
        <w:tab/>
        <w:t xml:space="preserve">: </w:t>
      </w:r>
      <w:r w:rsidR="00DD3B27">
        <w:rPr>
          <w:rFonts w:ascii="Arial" w:hAnsi="Arial" w:cs="Arial"/>
          <w:b/>
          <w:sz w:val="48"/>
          <w:szCs w:val="48"/>
        </w:rPr>
        <w:t>ANDYDERIS P.A.S</w:t>
      </w:r>
    </w:p>
    <w:p w14:paraId="1F8366C7" w14:textId="38B63BF0" w:rsidR="00D1019E" w:rsidRPr="00971E3B" w:rsidRDefault="00D1019E" w:rsidP="00DD3B27">
      <w:pPr>
        <w:rPr>
          <w:rFonts w:ascii="Arial" w:hAnsi="Arial" w:cs="Arial"/>
          <w:b/>
          <w:i/>
          <w:iCs/>
          <w:color w:val="000000" w:themeColor="text1"/>
          <w:sz w:val="48"/>
          <w:szCs w:val="48"/>
        </w:rPr>
      </w:pPr>
      <w:r w:rsidRPr="00971E3B">
        <w:rPr>
          <w:rFonts w:ascii="Arial" w:hAnsi="Arial" w:cs="Arial"/>
          <w:b/>
          <w:color w:val="000000" w:themeColor="text1"/>
          <w:sz w:val="48"/>
          <w:szCs w:val="48"/>
        </w:rPr>
        <w:t>Prepared For</w:t>
      </w:r>
      <w:r w:rsidRPr="00971E3B">
        <w:rPr>
          <w:rFonts w:ascii="Arial" w:hAnsi="Arial" w:cs="Arial"/>
          <w:b/>
          <w:color w:val="000000" w:themeColor="text1"/>
          <w:sz w:val="48"/>
          <w:szCs w:val="48"/>
        </w:rPr>
        <w:tab/>
        <w:t xml:space="preserve">: </w:t>
      </w:r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 xml:space="preserve">Dr. </w:t>
      </w:r>
      <w:proofErr w:type="spellStart"/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>Baharudin</w:t>
      </w:r>
      <w:proofErr w:type="spellEnd"/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 xml:space="preserve"> Bin </w:t>
      </w:r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ab/>
      </w:r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ab/>
      </w:r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ab/>
      </w:r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ab/>
      </w:r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ab/>
      </w:r>
      <w:proofErr w:type="gramStart"/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ab/>
      </w:r>
      <w:r w:rsidR="0092363E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 xml:space="preserve">  </w:t>
      </w:r>
      <w:r w:rsidR="00DD3B27">
        <w:rPr>
          <w:rStyle w:val="Emphasis"/>
          <w:rFonts w:ascii="Arial" w:hAnsi="Arial" w:cs="Arial"/>
          <w:b/>
          <w:i w:val="0"/>
          <w:iCs w:val="0"/>
          <w:color w:val="000000" w:themeColor="text1"/>
          <w:sz w:val="48"/>
          <w:szCs w:val="48"/>
        </w:rPr>
        <w:t>Osman</w:t>
      </w:r>
      <w:proofErr w:type="gramEnd"/>
    </w:p>
    <w:p w14:paraId="6DE68724" w14:textId="7ED95F39" w:rsidR="00DD3B27" w:rsidRDefault="00D1019E" w:rsidP="00DD3B27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Date</w:t>
      </w:r>
      <w:r>
        <w:rPr>
          <w:rFonts w:ascii="Arial" w:hAnsi="Arial" w:cs="Arial"/>
          <w:b/>
          <w:sz w:val="48"/>
          <w:szCs w:val="48"/>
        </w:rPr>
        <w:tab/>
      </w:r>
      <w:r>
        <w:rPr>
          <w:rFonts w:ascii="Arial" w:hAnsi="Arial" w:cs="Arial"/>
          <w:b/>
          <w:sz w:val="48"/>
          <w:szCs w:val="48"/>
        </w:rPr>
        <w:tab/>
      </w:r>
      <w:r>
        <w:rPr>
          <w:rFonts w:ascii="Arial" w:hAnsi="Arial" w:cs="Arial"/>
          <w:b/>
          <w:sz w:val="48"/>
          <w:szCs w:val="48"/>
        </w:rPr>
        <w:tab/>
      </w:r>
      <w:r>
        <w:rPr>
          <w:rFonts w:ascii="Arial" w:hAnsi="Arial" w:cs="Arial"/>
          <w:b/>
          <w:sz w:val="48"/>
          <w:szCs w:val="48"/>
        </w:rPr>
        <w:tab/>
        <w:t xml:space="preserve">: </w:t>
      </w:r>
      <w:r w:rsidR="0092363E">
        <w:rPr>
          <w:rFonts w:ascii="Arial" w:hAnsi="Arial" w:cs="Arial"/>
          <w:b/>
          <w:sz w:val="48"/>
          <w:szCs w:val="48"/>
        </w:rPr>
        <w:t>7</w:t>
      </w:r>
      <w:r>
        <w:rPr>
          <w:rFonts w:ascii="Arial" w:hAnsi="Arial" w:cs="Arial"/>
          <w:b/>
          <w:sz w:val="48"/>
          <w:szCs w:val="48"/>
        </w:rPr>
        <w:t xml:space="preserve"> of </w:t>
      </w:r>
      <w:proofErr w:type="spellStart"/>
      <w:r w:rsidR="00EB4691">
        <w:rPr>
          <w:rFonts w:ascii="Arial" w:hAnsi="Arial" w:cs="Arial"/>
          <w:b/>
          <w:sz w:val="48"/>
          <w:szCs w:val="48"/>
        </w:rPr>
        <w:t>Januari</w:t>
      </w:r>
      <w:proofErr w:type="spellEnd"/>
      <w:r>
        <w:rPr>
          <w:rFonts w:ascii="Arial" w:hAnsi="Arial" w:cs="Arial"/>
          <w:b/>
          <w:sz w:val="48"/>
          <w:szCs w:val="48"/>
        </w:rPr>
        <w:t xml:space="preserve"> </w:t>
      </w:r>
      <w:r w:rsidR="00DD3B27">
        <w:rPr>
          <w:rFonts w:ascii="Arial" w:hAnsi="Arial" w:cs="Arial"/>
          <w:b/>
          <w:sz w:val="48"/>
          <w:szCs w:val="48"/>
        </w:rPr>
        <w:t>2024</w:t>
      </w:r>
    </w:p>
    <w:p w14:paraId="321EF072" w14:textId="77777777" w:rsidR="00DD3B27" w:rsidRDefault="00DD3B27" w:rsidP="00D1019E">
      <w:pPr>
        <w:rPr>
          <w:rFonts w:ascii="Arial" w:hAnsi="Arial" w:cs="Arial"/>
          <w:b/>
          <w:sz w:val="48"/>
          <w:szCs w:val="48"/>
        </w:rPr>
        <w:sectPr w:rsidR="00DD3B27" w:rsidSect="00C05AE0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5E88887D" w14:textId="25E328A0" w:rsidR="00DD3B27" w:rsidRPr="003004A1" w:rsidRDefault="003004A1" w:rsidP="003004A1">
      <w:pPr>
        <w:jc w:val="center"/>
        <w:rPr>
          <w:rFonts w:ascii="Arial" w:hAnsi="Arial" w:cs="Arial"/>
          <w:bCs/>
          <w:i/>
          <w:iCs/>
          <w:sz w:val="32"/>
          <w:szCs w:val="32"/>
        </w:rPr>
      </w:pPr>
      <w:r w:rsidRPr="003004A1">
        <w:rPr>
          <w:rFonts w:ascii="Arial" w:hAnsi="Arial" w:cs="Arial"/>
          <w:bCs/>
          <w:i/>
          <w:iCs/>
          <w:sz w:val="32"/>
          <w:szCs w:val="32"/>
        </w:rPr>
        <w:lastRenderedPageBreak/>
        <w:t xml:space="preserve">visit my repository on: </w:t>
      </w:r>
      <w:hyperlink r:id="rId5" w:history="1">
        <w:r w:rsidRPr="003004A1">
          <w:rPr>
            <w:rStyle w:val="Hyperlink"/>
            <w:rFonts w:ascii="Arial" w:hAnsi="Arial" w:cs="Arial"/>
            <w:bCs/>
            <w:i/>
            <w:iCs/>
            <w:sz w:val="32"/>
            <w:szCs w:val="32"/>
          </w:rPr>
          <w:t>https://github.co</w:t>
        </w:r>
        <w:r w:rsidRPr="003004A1">
          <w:rPr>
            <w:rStyle w:val="Hyperlink"/>
            <w:rFonts w:ascii="Arial" w:hAnsi="Arial" w:cs="Arial"/>
            <w:bCs/>
            <w:i/>
            <w:iCs/>
            <w:sz w:val="32"/>
            <w:szCs w:val="32"/>
          </w:rPr>
          <w:t>m</w:t>
        </w:r>
        <w:r w:rsidRPr="003004A1">
          <w:rPr>
            <w:rStyle w:val="Hyperlink"/>
            <w:rFonts w:ascii="Arial" w:hAnsi="Arial" w:cs="Arial"/>
            <w:bCs/>
            <w:i/>
            <w:iCs/>
            <w:sz w:val="32"/>
            <w:szCs w:val="32"/>
          </w:rPr>
          <w:t>/andyd</w:t>
        </w:r>
        <w:r w:rsidRPr="003004A1">
          <w:rPr>
            <w:rStyle w:val="Hyperlink"/>
            <w:rFonts w:ascii="Arial" w:hAnsi="Arial" w:cs="Arial"/>
            <w:bCs/>
            <w:i/>
            <w:iCs/>
            <w:sz w:val="32"/>
            <w:szCs w:val="32"/>
          </w:rPr>
          <w:t>e</w:t>
        </w:r>
        <w:r w:rsidRPr="003004A1">
          <w:rPr>
            <w:rStyle w:val="Hyperlink"/>
            <w:rFonts w:ascii="Arial" w:hAnsi="Arial" w:cs="Arial"/>
            <w:bCs/>
            <w:i/>
            <w:iCs/>
            <w:sz w:val="32"/>
            <w:szCs w:val="32"/>
          </w:rPr>
          <w:t>ris36/Assignment-2.git</w:t>
        </w:r>
      </w:hyperlink>
    </w:p>
    <w:p w14:paraId="3AC4AC3B" w14:textId="77777777" w:rsidR="003004A1" w:rsidRPr="003004A1" w:rsidRDefault="003004A1" w:rsidP="00D1019E">
      <w:pPr>
        <w:rPr>
          <w:rFonts w:ascii="Arial" w:hAnsi="Arial" w:cs="Arial"/>
          <w:bCs/>
          <w:i/>
          <w:iCs/>
          <w:sz w:val="24"/>
          <w:szCs w:val="24"/>
        </w:rPr>
      </w:pPr>
    </w:p>
    <w:p w14:paraId="0B119B22" w14:textId="3D791EE0" w:rsidR="00DD3B27" w:rsidRDefault="00DD3B27" w:rsidP="00CE1B67">
      <w:pPr>
        <w:jc w:val="center"/>
        <w:rPr>
          <w:rStyle w:val="Strong"/>
          <w:rFonts w:cstheme="minorHAnsi"/>
          <w:sz w:val="40"/>
          <w:szCs w:val="40"/>
        </w:rPr>
      </w:pPr>
      <w:r w:rsidRPr="00DD3B27">
        <w:rPr>
          <w:rStyle w:val="Strong"/>
          <w:rFonts w:cstheme="minorHAnsi"/>
          <w:sz w:val="40"/>
          <w:szCs w:val="40"/>
        </w:rPr>
        <w:t>1. INPUT/PROGRAM CODE</w:t>
      </w:r>
    </w:p>
    <w:p w14:paraId="023DDF40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import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java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util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InputMismatchException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1AAA547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import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java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util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Scanner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13775E9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6575371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public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class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App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5CCEBAC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new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in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01E04D3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Set the maximum size for arrays storing student data</w:t>
      </w:r>
    </w:p>
    <w:p w14:paraId="14FE360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maxSize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gramStart"/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100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776B939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Declare arrays to store student data: names, matric numbers, carry marks, and final exam marks</w:t>
      </w:r>
    </w:p>
    <w:p w14:paraId="750A120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new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maxSize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];</w:t>
      </w:r>
    </w:p>
    <w:p w14:paraId="1E6247E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new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maxSize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];</w:t>
      </w:r>
    </w:p>
    <w:p w14:paraId="3B6DF72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new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maxSize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];</w:t>
      </w:r>
    </w:p>
    <w:p w14:paraId="04B0A6B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new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maxSize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];</w:t>
      </w:r>
    </w:p>
    <w:p w14:paraId="07F939E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Initialize a variable to keep track of the number of students</w:t>
      </w:r>
    </w:p>
    <w:p w14:paraId="7F2F81A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gramStart"/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5C8DAD9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424A916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public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void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main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[]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args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41B880F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Initialize test data</w:t>
      </w:r>
    </w:p>
    <w:p w14:paraId="5E397E0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initializeTestData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5EA549C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060D4D90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boolean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exit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gramStart"/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false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47654C1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1425638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while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(!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exit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796802F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Display the main menu</w:t>
      </w:r>
    </w:p>
    <w:p w14:paraId="26469E2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--- STUDENT MANAGEMENT SYSTEM ---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7E2E826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"0. Exit"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594D9EC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"1. Input Student Data"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11D03D5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"2. View Student Data"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7CCDE34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"3. Edit Marks"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01962A1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78D9667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choice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getUserChoice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473D6A6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1A26ED9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Switch for menu choice</w:t>
      </w:r>
    </w:p>
    <w:p w14:paraId="6276B33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switch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choice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7EC5551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case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:</w:t>
      </w:r>
    </w:p>
    <w:p w14:paraId="735F0C1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exitProgram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Call method to exit the program</w:t>
      </w:r>
    </w:p>
    <w:p w14:paraId="2060483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exit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gramStart"/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true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28C043A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gramStart"/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break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72F0EC7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1FAC2F9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case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:</w:t>
      </w:r>
    </w:p>
    <w:p w14:paraId="2BAA09F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--- INPUT STUDENT DATA ---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354D5AB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inputStudentData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Call method to input student data</w:t>
      </w:r>
    </w:p>
    <w:p w14:paraId="739D0BD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gramStart"/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break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6ADC4B9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204DA07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case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2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:</w:t>
      </w:r>
    </w:p>
    <w:p w14:paraId="5D12251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viewAllNamesAndMatrics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1C25A2B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viewStudentData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Call method to view student data</w:t>
      </w:r>
    </w:p>
    <w:p w14:paraId="6AE1467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gramStart"/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break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5F59FFB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1AB4660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case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3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:</w:t>
      </w:r>
    </w:p>
    <w:p w14:paraId="15B9E94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lastRenderedPageBreak/>
        <w:t xml:space="preserve">        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--- EDIT MARKS ---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1836925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editMarks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Call method to edit marks</w:t>
      </w:r>
    </w:p>
    <w:p w14:paraId="00982B9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gramStart"/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break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68CDAEA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35B2123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default:</w:t>
      </w:r>
    </w:p>
    <w:p w14:paraId="0B727DB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invalidChoice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Call method for invalid choice</w:t>
      </w:r>
    </w:p>
    <w:p w14:paraId="424E6B6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    </w:t>
      </w:r>
      <w:proofErr w:type="gramStart"/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break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557AA9D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}</w:t>
      </w:r>
    </w:p>
    <w:p w14:paraId="5DD2F7D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</w:t>
      </w:r>
    </w:p>
    <w:p w14:paraId="017A152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438A0ED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Close the scanner</w:t>
      </w:r>
    </w:p>
    <w:p w14:paraId="22677B1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close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76E9D66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03D31E5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553F98E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to initialize test data</w:t>
      </w:r>
    </w:p>
    <w:p w14:paraId="03D93FE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void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initializeTestData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4074D83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gramEnd"/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"ANDYDERIS P.A.S"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5D98376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gramEnd"/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296530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33937BA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gramEnd"/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50.0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3BFBD02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gramEnd"/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50.0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</w:p>
    <w:p w14:paraId="466DF04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gramStart"/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02A82B9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089CF82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08E7CD4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for invalid choice</w:t>
      </w:r>
    </w:p>
    <w:p w14:paraId="3FBAEB9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void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invalidChoice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00ED8D8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Invalid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choice!!! Please enter a valid choice from menu list given."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345C30E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"Press Enter to try again..."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4FCD60E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150BE98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050AD39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0B63D86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107239D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for invalid input not integer</w:t>
      </w:r>
    </w:p>
    <w:p w14:paraId="0920E29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getUserChoice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4DA08DC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while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true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236BA82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"Enter your choice: 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741E444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try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482EDB9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nextInt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48AA404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catch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InputMismatchException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46711EF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Invalid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input!!! Please enter integer/number"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7CBDB98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"Press Enter to try again..."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15835B0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();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Consume the newline character</w:t>
      </w:r>
    </w:p>
    <w:p w14:paraId="6B48772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5610224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}</w:t>
      </w:r>
    </w:p>
    <w:p w14:paraId="43FFFB9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</w:t>
      </w:r>
    </w:p>
    <w:p w14:paraId="4E63F57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6BCC009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0C3F631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to input student data</w:t>
      </w:r>
    </w:p>
    <w:p w14:paraId="76C9591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void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inputStudentData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256B011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&lt;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maxSize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1515015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61E1D68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"Enter Name: 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2FEFC40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();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// Consume the newline character left by previous </w:t>
      </w:r>
      <w:proofErr w:type="spellStart"/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nextInt</w:t>
      </w:r>
      <w:proofErr w:type="spellEnd"/>
    </w:p>
    <w:p w14:paraId="1C40D36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7DFA13F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7DDCE1D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"Enter Matric: 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1DD1D44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nextInt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15CA289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0783556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"Enter Carry Mark (60%): 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546F837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nextDouble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5513578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6211B41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"Enter Final Exam Mark (40%): 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5C363B8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nextDouble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2796A93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59E5C65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DATA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INPUTED. Press Enter to show..."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5EF7F0D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();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Consume the newline character</w:t>
      </w:r>
    </w:p>
    <w:p w14:paraId="68E063F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();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Wait for the user to press Enter</w:t>
      </w:r>
    </w:p>
    <w:p w14:paraId="0368DDF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69182CA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Displaying student data</w:t>
      </w:r>
    </w:p>
    <w:p w14:paraId="5F75563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calculateTotalMark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337A20A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grade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calculateGrade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6F436CE0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"--- STUDENT DATA ---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08B4AEC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"Name: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16A20D9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"Matric: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61F0390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"Carry Mark: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57C81C2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"Final Exam Mark: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32ECEBD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"Total Mark: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46218C7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"Grade: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grade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1016DC3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580B172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Press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Enter to return Main Menu..."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3C83FF9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();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Wait for the user to press Enter</w:t>
      </w:r>
    </w:p>
    <w:p w14:paraId="2EF14E8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7A5F330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+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+;</w:t>
      </w:r>
      <w:proofErr w:type="gramEnd"/>
    </w:p>
    <w:p w14:paraId="3134F85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5828245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"Array is full. Cannot add more students."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17078F7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</w:t>
      </w:r>
    </w:p>
    <w:p w14:paraId="1817FBB0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6B1F438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296ECC3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to view student data</w:t>
      </w:r>
    </w:p>
    <w:p w14:paraId="1A9E288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void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viewStudentData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4085EA9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Enter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Matric to view full data: 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6C8535A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matricToView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nextInt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4D6884F0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findStudentIndex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proofErr w:type="gramEnd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matricToView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3DC0BE6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26567A9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!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 -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5EAA03F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viewFullData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3B67FAE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1F10F1F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STUDENT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NOT FOUND!!!"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681E80B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viewStudentData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753CE85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</w:t>
      </w:r>
    </w:p>
    <w:p w14:paraId="3CAA0EB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6304979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Press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Enter to return to the Main Menu.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4239674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();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Consume the newline character</w:t>
      </w:r>
    </w:p>
    <w:p w14:paraId="2F3B272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();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Consume the newline character</w:t>
      </w:r>
    </w:p>
    <w:p w14:paraId="0B5A6E7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274BCC6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21EC6B3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to edit marks</w:t>
      </w:r>
    </w:p>
    <w:p w14:paraId="05DA363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void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editMarks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1F5E7A8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0690514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"Enter Matric to edit marks: 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698A293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matricToEdit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nextInt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745D0850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findStudentIndex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proofErr w:type="gramEnd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matricToEdit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3014C84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2853C56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lastRenderedPageBreak/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!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= -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30C9AF9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Enter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new Carry Mark (60%): 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4461977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nextDouble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6EFC436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"Enter new Final Exam Mark (40%): 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5EB3002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nextDouble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141A3030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Marks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Edited. Press Enter to show data..."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4BB76E9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571B5A5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4F64DB1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viewFullData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index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]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6B3629B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Press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Enter to return Main Menu..."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17EB574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scanner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nextLine</w:t>
      </w:r>
      <w:proofErr w:type="spellEnd"/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();</w:t>
      </w:r>
    </w:p>
    <w:p w14:paraId="3A810EB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041DA7D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Student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not found!!! Try to input listed Student...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00BBDF0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editMarks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426720A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</w:t>
      </w:r>
    </w:p>
    <w:p w14:paraId="095C60B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37F80F3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426BD78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to exit the program</w:t>
      </w:r>
    </w:p>
    <w:p w14:paraId="3E37C170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void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exitProgram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7C04C16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spellStart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Exiting</w:t>
      </w:r>
      <w:proofErr w:type="spellEnd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 xml:space="preserve"> the program. 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Goodbye!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</w:t>
      </w:r>
      <w:proofErr w:type="gramEnd"/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5D7C4C7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048EF03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7AA2262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 xml:space="preserve">// Method to view all names and </w:t>
      </w:r>
      <w:proofErr w:type="spellStart"/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matrics</w:t>
      </w:r>
      <w:proofErr w:type="spellEnd"/>
    </w:p>
    <w:p w14:paraId="399F6F0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void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viewAllNamesAndMatrics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[]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[]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347341E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--- ALL STUDENTS LIST ---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44B4E78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for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;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&lt;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;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++) {</w:t>
      </w:r>
    </w:p>
    <w:p w14:paraId="6B231C5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) +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". |Name: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names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+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"|Matric: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+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"|"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3D03A1A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</w:t>
      </w:r>
    </w:p>
    <w:p w14:paraId="4F5C7DE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2A5797C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7D67A83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to view full student data with grade</w:t>
      </w:r>
    </w:p>
    <w:p w14:paraId="0CACC21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void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viewFullData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5A9E8EB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calculateTotalMark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proofErr w:type="gramEnd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</w:p>
    <w:p w14:paraId="0FD71D8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grade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proofErr w:type="spell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calculateGrade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4A94FD0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50BC548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--- FULL DATA OF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 ---</w:t>
      </w:r>
      <w:r w:rsidRPr="0092363E">
        <w:rPr>
          <w:rFonts w:ascii="Menlo" w:eastAsia="Times New Roman" w:hAnsi="Menlo" w:cs="Menlo"/>
          <w:color w:val="D7BA7D"/>
          <w:sz w:val="18"/>
          <w:szCs w:val="18"/>
          <w:lang w:val="en-GB" w:eastAsia="en-GB"/>
        </w:rPr>
        <w:t>\n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6403AE7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"Name: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name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7C48C28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"Matric: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0E5B90D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"Carry Mark: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</w:t>
      </w:r>
      <w:proofErr w:type="spellEnd"/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69D0027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"Final Exam Mark: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</w:t>
      </w:r>
      <w:proofErr w:type="spellEnd"/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6BFC375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"Total Mark: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45E4252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proofErr w:type="spellStart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System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4FC1FF"/>
          <w:sz w:val="18"/>
          <w:szCs w:val="18"/>
          <w:lang w:val="en-GB" w:eastAsia="en-GB"/>
        </w:rPr>
        <w:t>out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.</w:t>
      </w:r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println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"Grade: 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grade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);</w:t>
      </w:r>
      <w:proofErr w:type="gramEnd"/>
    </w:p>
    <w:p w14:paraId="5C73131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45AFB70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010DCD2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to calculate total mark</w:t>
      </w:r>
    </w:p>
    <w:p w14:paraId="0983444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calculateTotalMark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0BE02B9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0.6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carryMark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+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0.4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*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finalExamMark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31F54198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28E23E7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0A83666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to calculate grade based on total mark</w:t>
      </w:r>
    </w:p>
    <w:p w14:paraId="6DFCA00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String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calculateGrade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double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0F94E303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100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5DD5A28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"S+++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67C84CC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95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0A379D8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lastRenderedPageBreak/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"A+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12A244D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90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7636CF6D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"A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2FC0901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85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0963C59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"B+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53A06E3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80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4CB1734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"B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4EA013D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75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6E2680B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"C+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5624C33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70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5B632EE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"C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070B977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65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62BF26A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"D+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5A3B57EB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60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31A8BE7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"D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31A0C5B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55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7FCE8E9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"E+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32413A2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totalMark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&gt;=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50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0B5FE6D2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"E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7926D02A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else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{</w:t>
      </w:r>
    </w:p>
    <w:p w14:paraId="610CDF34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"FAIL</w:t>
      </w:r>
      <w:proofErr w:type="gramStart"/>
      <w:r w:rsidRPr="0092363E">
        <w:rPr>
          <w:rFonts w:ascii="Menlo" w:eastAsia="Times New Roman" w:hAnsi="Menlo" w:cs="Menlo"/>
          <w:color w:val="CE9178"/>
          <w:sz w:val="18"/>
          <w:szCs w:val="18"/>
          <w:lang w:val="en-GB" w:eastAsia="en-GB"/>
        </w:rPr>
        <w:t>"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45DBC92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1BC088EE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</w:t>
      </w:r>
    </w:p>
    <w:p w14:paraId="4451C8EF" w14:textId="77777777" w:rsidR="0092363E" w:rsidRPr="0092363E" w:rsidRDefault="0092363E" w:rsidP="0092363E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109654B1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6A9955"/>
          <w:sz w:val="18"/>
          <w:szCs w:val="18"/>
          <w:lang w:val="en-GB" w:eastAsia="en-GB"/>
        </w:rPr>
        <w:t>// Method to find the index of a student based on matric number</w:t>
      </w:r>
    </w:p>
    <w:p w14:paraId="723BB1E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private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569CD6"/>
          <w:sz w:val="18"/>
          <w:szCs w:val="18"/>
          <w:lang w:val="en-GB" w:eastAsia="en-GB"/>
        </w:rPr>
        <w:t>static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DCDCAA"/>
          <w:sz w:val="18"/>
          <w:szCs w:val="18"/>
          <w:lang w:val="en-GB" w:eastAsia="en-GB"/>
        </w:rPr>
        <w:t>findStudentIndex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(</w:t>
      </w:r>
      <w:proofErr w:type="gramEnd"/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[]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, 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77262165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for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r w:rsidRPr="0092363E">
        <w:rPr>
          <w:rFonts w:ascii="Menlo" w:eastAsia="Times New Roman" w:hAnsi="Menlo" w:cs="Menlo"/>
          <w:color w:val="4EC9B0"/>
          <w:sz w:val="18"/>
          <w:szCs w:val="18"/>
          <w:lang w:val="en-GB" w:eastAsia="en-GB"/>
        </w:rPr>
        <w:t>int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= 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0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;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&lt;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count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; 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++) {</w:t>
      </w:r>
    </w:p>
    <w:p w14:paraId="0CDC1E6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if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(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matrics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[</w:t>
      </w:r>
      <w:proofErr w:type="spell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] == </w:t>
      </w:r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matric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) {</w:t>
      </w:r>
    </w:p>
    <w:p w14:paraId="7386E88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spellStart"/>
      <w:proofErr w:type="gramStart"/>
      <w:r w:rsidRPr="0092363E">
        <w:rPr>
          <w:rFonts w:ascii="Menlo" w:eastAsia="Times New Roman" w:hAnsi="Menlo" w:cs="Menlo"/>
          <w:color w:val="9CDCFE"/>
          <w:sz w:val="18"/>
          <w:szCs w:val="18"/>
          <w:lang w:val="en-GB" w:eastAsia="en-GB"/>
        </w:rPr>
        <w:t>i</w:t>
      </w:r>
      <w:proofErr w:type="spellEnd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199342BC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    }</w:t>
      </w:r>
    </w:p>
    <w:p w14:paraId="4173E90F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}</w:t>
      </w:r>
    </w:p>
    <w:p w14:paraId="16C0B839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    </w:t>
      </w:r>
      <w:r w:rsidRPr="0092363E">
        <w:rPr>
          <w:rFonts w:ascii="Menlo" w:eastAsia="Times New Roman" w:hAnsi="Menlo" w:cs="Menlo"/>
          <w:color w:val="C586C0"/>
          <w:sz w:val="18"/>
          <w:szCs w:val="18"/>
          <w:lang w:val="en-GB" w:eastAsia="en-GB"/>
        </w:rPr>
        <w:t>return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</w:t>
      </w:r>
      <w:proofErr w:type="gramStart"/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-</w:t>
      </w:r>
      <w:r w:rsidRPr="0092363E">
        <w:rPr>
          <w:rFonts w:ascii="Menlo" w:eastAsia="Times New Roman" w:hAnsi="Menlo" w:cs="Menlo"/>
          <w:color w:val="B5CEA8"/>
          <w:sz w:val="18"/>
          <w:szCs w:val="18"/>
          <w:lang w:val="en-GB" w:eastAsia="en-GB"/>
        </w:rPr>
        <w:t>1</w:t>
      </w: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;</w:t>
      </w:r>
      <w:proofErr w:type="gramEnd"/>
    </w:p>
    <w:p w14:paraId="7A681907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 xml:space="preserve">    }</w:t>
      </w:r>
    </w:p>
    <w:p w14:paraId="069515D6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  <w:r w:rsidRPr="0092363E"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  <w:t>}</w:t>
      </w:r>
    </w:p>
    <w:p w14:paraId="207362A0" w14:textId="77777777" w:rsidR="0092363E" w:rsidRPr="0092363E" w:rsidRDefault="0092363E" w:rsidP="0092363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GB" w:eastAsia="en-GB"/>
        </w:rPr>
      </w:pPr>
    </w:p>
    <w:p w14:paraId="6DBF776C" w14:textId="77777777" w:rsidR="00DD3B27" w:rsidRDefault="00DD3B27" w:rsidP="00DD3B27">
      <w:pPr>
        <w:rPr>
          <w:rStyle w:val="Strong"/>
          <w:rFonts w:cstheme="minorHAnsi"/>
          <w:sz w:val="40"/>
          <w:szCs w:val="40"/>
        </w:rPr>
      </w:pPr>
    </w:p>
    <w:p w14:paraId="0CC4178E" w14:textId="77777777" w:rsidR="0092363E" w:rsidRDefault="0092363E" w:rsidP="00DD3B27">
      <w:pPr>
        <w:rPr>
          <w:rStyle w:val="Strong"/>
          <w:rFonts w:cstheme="minorHAnsi"/>
          <w:sz w:val="40"/>
          <w:szCs w:val="40"/>
        </w:rPr>
      </w:pPr>
    </w:p>
    <w:p w14:paraId="79113D96" w14:textId="77777777" w:rsidR="0092363E" w:rsidRDefault="0092363E" w:rsidP="00DD3B27">
      <w:pPr>
        <w:rPr>
          <w:rStyle w:val="Strong"/>
          <w:rFonts w:cstheme="minorHAnsi"/>
          <w:sz w:val="40"/>
          <w:szCs w:val="40"/>
        </w:rPr>
      </w:pPr>
    </w:p>
    <w:p w14:paraId="02FB808E" w14:textId="77777777" w:rsidR="0092363E" w:rsidRDefault="0092363E" w:rsidP="00DD3B27">
      <w:pPr>
        <w:rPr>
          <w:rStyle w:val="Strong"/>
          <w:rFonts w:cstheme="minorHAnsi"/>
          <w:sz w:val="40"/>
          <w:szCs w:val="40"/>
        </w:rPr>
      </w:pPr>
    </w:p>
    <w:p w14:paraId="0755FE58" w14:textId="77777777" w:rsidR="0092363E" w:rsidRDefault="0092363E" w:rsidP="00DD3B27">
      <w:pPr>
        <w:rPr>
          <w:rStyle w:val="Strong"/>
          <w:rFonts w:cstheme="minorHAnsi"/>
          <w:sz w:val="40"/>
          <w:szCs w:val="40"/>
        </w:rPr>
      </w:pPr>
    </w:p>
    <w:p w14:paraId="0B38FC01" w14:textId="77777777" w:rsidR="0092363E" w:rsidRDefault="0092363E" w:rsidP="00DD3B27">
      <w:pPr>
        <w:rPr>
          <w:rStyle w:val="Strong"/>
          <w:rFonts w:cstheme="minorHAnsi"/>
          <w:sz w:val="40"/>
          <w:szCs w:val="40"/>
        </w:rPr>
      </w:pPr>
    </w:p>
    <w:p w14:paraId="620A313D" w14:textId="77777777" w:rsidR="0092363E" w:rsidRDefault="0092363E" w:rsidP="00DD3B27">
      <w:pPr>
        <w:rPr>
          <w:rStyle w:val="Strong"/>
          <w:rFonts w:cstheme="minorHAnsi"/>
          <w:sz w:val="40"/>
          <w:szCs w:val="40"/>
        </w:rPr>
      </w:pPr>
    </w:p>
    <w:p w14:paraId="4A272B69" w14:textId="77777777" w:rsidR="0092363E" w:rsidRDefault="0092363E" w:rsidP="00DD3B27">
      <w:pPr>
        <w:rPr>
          <w:rStyle w:val="Strong"/>
          <w:rFonts w:cstheme="minorHAnsi"/>
          <w:sz w:val="40"/>
          <w:szCs w:val="40"/>
        </w:rPr>
      </w:pPr>
    </w:p>
    <w:p w14:paraId="1D15C4A4" w14:textId="5F8B10E7" w:rsidR="0092363E" w:rsidRDefault="00DD3B27" w:rsidP="0092363E">
      <w:pPr>
        <w:jc w:val="center"/>
        <w:rPr>
          <w:rStyle w:val="Strong"/>
          <w:rFonts w:cstheme="minorHAnsi"/>
          <w:sz w:val="40"/>
          <w:szCs w:val="40"/>
        </w:rPr>
      </w:pPr>
      <w:r>
        <w:rPr>
          <w:rStyle w:val="Strong"/>
          <w:rFonts w:cstheme="minorHAnsi"/>
          <w:sz w:val="40"/>
          <w:szCs w:val="40"/>
        </w:rPr>
        <w:lastRenderedPageBreak/>
        <w:t>2.OUTPUT</w:t>
      </w:r>
    </w:p>
    <w:p w14:paraId="27746421" w14:textId="56128B24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7560E2A" wp14:editId="63906923">
            <wp:simplePos x="0" y="0"/>
            <wp:positionH relativeFrom="column">
              <wp:posOffset>15240</wp:posOffset>
            </wp:positionH>
            <wp:positionV relativeFrom="paragraph">
              <wp:posOffset>36195</wp:posOffset>
            </wp:positionV>
            <wp:extent cx="6642100" cy="4151630"/>
            <wp:effectExtent l="0" t="0" r="0" b="1270"/>
            <wp:wrapNone/>
            <wp:docPr id="2249098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0985" name="Picture 7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4D679" w14:textId="49ED905D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7483FF58" w14:textId="6DF6C70E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05442041" w14:textId="33F69E64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15738D05" w14:textId="3BE4EADE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4BA83F56" w14:textId="3CECC287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62DAC565" w14:textId="2F11C1B1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3BEB9DE9" w14:textId="6C3276F2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3267F784" w14:textId="39F25D08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6A7D79B6" w14:textId="0BA0304D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763A2A03" w14:textId="48F2BACD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AFFE94B" wp14:editId="6DDD72F7">
            <wp:simplePos x="0" y="0"/>
            <wp:positionH relativeFrom="column">
              <wp:posOffset>15240</wp:posOffset>
            </wp:positionH>
            <wp:positionV relativeFrom="paragraph">
              <wp:posOffset>78105</wp:posOffset>
            </wp:positionV>
            <wp:extent cx="6642100" cy="4151630"/>
            <wp:effectExtent l="0" t="0" r="0" b="1270"/>
            <wp:wrapNone/>
            <wp:docPr id="13041923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92395" name="Picture 13041923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F02CE" w14:textId="28DBC36F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5564BCA3" w14:textId="1BAE372D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30A25F44" w14:textId="04BC3351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4C76D7DE" w14:textId="6025E725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0546C097" w14:textId="3B813886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56A8278F" w14:textId="2E8B20D0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5428AA7F" w14:textId="2160EED6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1FA26ABF" w14:textId="6F41391A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720F7DD7" w14:textId="134B8BB3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30A63B71" w14:textId="6F9A1EE5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341F00A5" w14:textId="12474CDE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626A23DD" wp14:editId="4D346397">
            <wp:simplePos x="0" y="0"/>
            <wp:positionH relativeFrom="column">
              <wp:posOffset>15240</wp:posOffset>
            </wp:positionH>
            <wp:positionV relativeFrom="paragraph">
              <wp:posOffset>94418</wp:posOffset>
            </wp:positionV>
            <wp:extent cx="6642100" cy="4151630"/>
            <wp:effectExtent l="0" t="0" r="0" b="1270"/>
            <wp:wrapNone/>
            <wp:docPr id="201875985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59851" name="Picture 9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7F54A" w14:textId="44306D38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1CDF7D34" w14:textId="748DDB2A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6EA8DD47" w14:textId="574D21C6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62F0E474" w14:textId="7E7394D5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1A0FCC30" w14:textId="54A57794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50076471" w14:textId="3788F03B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337C1DB0" w14:textId="75E32FF0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7ABF2958" w14:textId="63E7A159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6BDCEFB7" w14:textId="00BE103D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3B9DA7A7" w14:textId="61B8742F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  <w:r>
        <w:rPr>
          <w:rFonts w:cstheme="minorHAns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F1E2D6A" wp14:editId="42262A5F">
            <wp:simplePos x="0" y="0"/>
            <wp:positionH relativeFrom="column">
              <wp:posOffset>11206285</wp:posOffset>
            </wp:positionH>
            <wp:positionV relativeFrom="paragraph">
              <wp:posOffset>510735</wp:posOffset>
            </wp:positionV>
            <wp:extent cx="6642100" cy="4151630"/>
            <wp:effectExtent l="0" t="0" r="0" b="1270"/>
            <wp:wrapNone/>
            <wp:docPr id="105613021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30211" name="Picture 5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F6A6B" w14:textId="040A587A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0802954A" w14:textId="479BB710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5977E66F" w14:textId="07D1B1C4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36EE5338" w14:textId="6C24C8B5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188E22F5" w14:textId="7FA9058F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6A024C01" w14:textId="7E2B663C" w:rsidR="0092363E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p w14:paraId="016EE945" w14:textId="63E7A6B1" w:rsidR="0092363E" w:rsidRPr="00DD3B27" w:rsidRDefault="0092363E" w:rsidP="0092363E">
      <w:pPr>
        <w:jc w:val="center"/>
        <w:rPr>
          <w:rStyle w:val="Strong"/>
          <w:rFonts w:cstheme="minorHAnsi"/>
          <w:sz w:val="40"/>
          <w:szCs w:val="40"/>
        </w:rPr>
      </w:pPr>
    </w:p>
    <w:sectPr w:rsidR="0092363E" w:rsidRPr="00DD3B27" w:rsidSect="00C05AE0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27"/>
    <w:rsid w:val="001D421D"/>
    <w:rsid w:val="001F30FA"/>
    <w:rsid w:val="00242039"/>
    <w:rsid w:val="003004A1"/>
    <w:rsid w:val="003A4046"/>
    <w:rsid w:val="00580A3C"/>
    <w:rsid w:val="007811B6"/>
    <w:rsid w:val="0092363E"/>
    <w:rsid w:val="00971E3B"/>
    <w:rsid w:val="00C05AE0"/>
    <w:rsid w:val="00CD477B"/>
    <w:rsid w:val="00CE1B67"/>
    <w:rsid w:val="00D1019E"/>
    <w:rsid w:val="00D5441C"/>
    <w:rsid w:val="00D9624C"/>
    <w:rsid w:val="00DD3B27"/>
    <w:rsid w:val="00EB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4FEF"/>
  <w15:chartTrackingRefBased/>
  <w15:docId w15:val="{28C7442E-0648-BC46-903C-6AAD9051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3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71E3B"/>
    <w:rPr>
      <w:i/>
      <w:iCs/>
    </w:rPr>
  </w:style>
  <w:style w:type="paragraph" w:styleId="Revision">
    <w:name w:val="Revision"/>
    <w:hidden/>
    <w:uiPriority w:val="99"/>
    <w:semiHidden/>
    <w:rsid w:val="00D1019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D3B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3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3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3B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B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B2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D3B27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D3B2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D3B2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B2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D3B27"/>
    <w:rPr>
      <w:smallCaps/>
      <w:color w:val="5A5A5A" w:themeColor="text1" w:themeTint="A5"/>
    </w:rPr>
  </w:style>
  <w:style w:type="paragraph" w:customStyle="1" w:styleId="msonormal0">
    <w:name w:val="msonormal"/>
    <w:basedOn w:val="Normal"/>
    <w:rsid w:val="00923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300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4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04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1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ndyderis36/Assignment-2.g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yderis33/Downloads/Assignment%20Cover%20U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Cover UUM.dotx</Template>
  <TotalTime>0</TotalTime>
  <Pages>8</Pages>
  <Words>1426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andyderis</dc:creator>
  <cp:keywords/>
  <dc:description/>
  <cp:lastModifiedBy>Syabana Andyderis Putra Aji</cp:lastModifiedBy>
  <cp:revision>3</cp:revision>
  <dcterms:created xsi:type="dcterms:W3CDTF">2024-01-07T06:24:00Z</dcterms:created>
  <dcterms:modified xsi:type="dcterms:W3CDTF">2024-01-07T06:26:00Z</dcterms:modified>
</cp:coreProperties>
</file>